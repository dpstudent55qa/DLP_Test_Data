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7177B975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A914E4EB583443BB9AA554CEE1A9F662"/>
            </w:placeholder>
            <w:temporary/>
            <w:showingPlcHdr/>
            <w15:appearance w15:val="hidden"/>
          </w:sdtPr>
          <w:sdtContent>
            <w:tc>
              <w:tcPr>
                <w:tcW w:w="3539" w:type="dxa"/>
                <w:hideMark/>
              </w:tcPr>
              <w:p w14:paraId="7BE9DDFD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55F61D4F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5DCF36D7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09133214" wp14:editId="4074EBBA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44E1FB19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1912B82A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D3E43B18E7A9443B80855D2FB2DC1E01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7E2FE411" w14:textId="77777777" w:rsidR="00A340F2" w:rsidRPr="00064E3E" w:rsidRDefault="00000000" w:rsidP="002F5404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date:"/>
                <w:tag w:val="Enter date:"/>
                <w:id w:val="231969675"/>
                <w:placeholder>
                  <w:docPart w:val="953B14B276664A52A41A1BA0CDA4B7D3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sz w:val="32"/>
                    <w:szCs w:val="32"/>
                  </w:rPr>
                  <w:t>Date</w:t>
                </w:r>
              </w:sdtContent>
            </w:sdt>
          </w:p>
        </w:tc>
        <w:tc>
          <w:tcPr>
            <w:tcW w:w="3539" w:type="dxa"/>
            <w:hideMark/>
          </w:tcPr>
          <w:p w14:paraId="0E4D64F4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BA440956F9D34535BA396B358C18B82C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4A269305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C024CA3E9ABF4542B7941FE0679CBB07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</w:p>
        </w:tc>
        <w:tc>
          <w:tcPr>
            <w:tcW w:w="3539" w:type="dxa"/>
            <w:hideMark/>
          </w:tcPr>
          <w:p w14:paraId="44E3115D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Enter your company name:"/>
                <w:tag w:val="Enter your company name:"/>
                <w:id w:val="350161346"/>
                <w:placeholder>
                  <w:docPart w:val="209E92E9DE824EDE9CDAA6DECDFF8997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YOUR COMPANY</w:t>
                </w:r>
              </w:sdtContent>
            </w:sdt>
          </w:p>
          <w:p w14:paraId="561E01DD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1357180349"/>
                <w:placeholder>
                  <w:docPart w:val="ECED2D4262C442C1835FD50DFCA51035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287557139"/>
              <w:placeholder>
                <w:docPart w:val="9E04AEC3046941B38DDB19BA53A1302B"/>
              </w:placeholder>
              <w:temporary/>
              <w:showingPlcHdr/>
              <w15:appearance w15:val="hidden"/>
            </w:sdtPr>
            <w:sdtContent>
              <w:p w14:paraId="583A5666" w14:textId="77777777" w:rsidR="00CF2287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51115C19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15429914"/>
                <w:placeholder>
                  <w:docPart w:val="9536FCE943F0437282B9ECA84DB14F9A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22070B24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-1224293375"/>
                <w:placeholder>
                  <w:docPart w:val="50952603185D4EFE93429813F6C56250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034338AD" w14:textId="77777777" w:rsidR="00A340F2" w:rsidRPr="00EC16CD" w:rsidRDefault="00000000" w:rsidP="002F5404">
            <w:pPr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-1226066209"/>
                <w:placeholder>
                  <w:docPart w:val="C12FB7B87FD7404196E14023BA168EBE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</w:tr>
      <w:tr w:rsidR="00A340F2" w14:paraId="19E06A98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2C6AB50B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1E020EA96CC143F8AE96D75EADC349F0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14B03201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2135629126"/>
                <w:placeholder>
                  <w:docPart w:val="C10995E182B24ED2B9F292A6BF5AD51D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-1198380150"/>
              <w:placeholder>
                <w:docPart w:val="84AE1420AE2644088EF81AB472A2427F"/>
              </w:placeholder>
              <w:temporary/>
              <w:showingPlcHdr/>
              <w15:appearance w15:val="hidden"/>
            </w:sdtPr>
            <w:sdtContent>
              <w:p w14:paraId="467AFD05" w14:textId="77777777" w:rsidR="00A340F2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77498C8B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2102980467"/>
                <w:placeholder>
                  <w:docPart w:val="3BEC06FAEEE9422CBB3DB81CDDD95EB4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5BA1A7A1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1062064642"/>
                <w:placeholder>
                  <w:docPart w:val="A6C6FF2358E44BBEB702FCFF4C15AD0B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63A8C47F" w14:textId="77777777" w:rsidR="00A340F2" w:rsidRDefault="00000000" w:rsidP="002F5404">
            <w:pPr>
              <w:rPr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2138455500"/>
                <w:placeholder>
                  <w:docPart w:val="F4D31C8788274E93822BC6D8752B06A1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  <w:tc>
          <w:tcPr>
            <w:tcW w:w="3539" w:type="dxa"/>
          </w:tcPr>
          <w:p w14:paraId="5C872363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47657258" w14:textId="77777777" w:rsidR="00A340F2" w:rsidRDefault="00A340F2" w:rsidP="002F5404">
            <w:pPr>
              <w:jc w:val="center"/>
            </w:pPr>
          </w:p>
        </w:tc>
      </w:tr>
    </w:tbl>
    <w:p w14:paraId="51660DC7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14:paraId="0C693477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532B6CD9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Salesperson:"/>
                <w:tag w:val="Salesperson:"/>
                <w:id w:val="-720821619"/>
                <w:placeholder>
                  <w:docPart w:val="AE5F4C3BD8C14DDF844AA2442D206117"/>
                </w:placeholder>
                <w:temporary/>
                <w:showingPlcHdr/>
                <w15:appearance w15:val="hidden"/>
              </w:sdtPr>
              <w:sdtContent>
                <w:r w:rsidR="00CF2287"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43FBADB4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394DA298513E40F2B29956F72C308C0C"/>
                </w:placeholder>
                <w:temporary/>
                <w:showingPlcHdr/>
                <w15:appearance w15:val="hidden"/>
              </w:sdtPr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B3A446D4C18445C89D879D3148BA335C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shd w:val="clear" w:color="auto" w:fill="auto"/>
                <w:hideMark/>
              </w:tcPr>
              <w:p w14:paraId="2943A94F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23C30A27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83614A79F32849998E6DD00B776386B4"/>
                </w:placeholder>
                <w:temporary/>
                <w:showingPlcHdr/>
                <w15:appearance w15:val="hidden"/>
              </w:sdtPr>
              <w:sdtContent>
                <w:r w:rsidR="00CF2287">
                  <w:t>Due date</w:t>
                </w:r>
              </w:sdtContent>
            </w:sdt>
          </w:p>
        </w:tc>
      </w:tr>
      <w:tr w:rsidR="00A340F2" w14:paraId="3FC02B3F" w14:textId="77777777" w:rsidTr="00B727BE">
        <w:trPr>
          <w:trHeight w:hRule="exact" w:val="403"/>
        </w:trPr>
        <w:tc>
          <w:tcPr>
            <w:tcW w:w="2092" w:type="dxa"/>
          </w:tcPr>
          <w:p w14:paraId="3B0E78D8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313" w:type="dxa"/>
          </w:tcPr>
          <w:p w14:paraId="353ED87A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B037BAAB15C34BF390DF2F05428E0660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hideMark/>
              </w:tcPr>
              <w:p w14:paraId="47038A46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6DDC83FB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</w:tr>
    </w:tbl>
    <w:p w14:paraId="4A47DB7D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4C2005B8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41BC2ED0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71E627DB98094A4C9829E1FF5708DF95"/>
                </w:placeholder>
                <w:temporary/>
                <w:showingPlcHdr/>
                <w15:appearance w15:val="hidden"/>
              </w:sdtPr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A2D0193A05904CE7A673951AF47D5D4B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  <w:hideMark/>
              </w:tcPr>
              <w:p w14:paraId="6B5CCAAF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A43231BA8EB243AEAB6E771C8840FC0C"/>
            </w:placeholder>
            <w:temporary/>
            <w:showingPlcHdr/>
            <w15:appearance w15:val="hidden"/>
          </w:sdtPr>
          <w:sdtContent>
            <w:tc>
              <w:tcPr>
                <w:tcW w:w="2304" w:type="dxa"/>
                <w:hideMark/>
              </w:tcPr>
              <w:p w14:paraId="61D895B5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137948168FFC449CA66FF9F1D4DADFF7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hideMark/>
              </w:tcPr>
              <w:p w14:paraId="4CF41D97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038831D9" w14:textId="77777777" w:rsidR="000E7C40" w:rsidRDefault="000E7C40"/>
    <w:p w14:paraId="1AED08AF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3F5BA5EE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926576106"/>
            <w:placeholder>
              <w:docPart w:val="6B96576676B245BF92A58750CC454124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1272D38E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71399772"/>
            <w:placeholder>
              <w:docPart w:val="9FC42B8CFADA492FAB766CA2429F56FA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5A2AA7FB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317B2745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15020B3DBDD74E2D9951E3002B2FC219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290251611"/>
                <w:placeholder>
                  <w:docPart w:val="9A810AE6CD17428B84BBA2606D6A1810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5C9E48CC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9CC7D7E9C5254D069BC3F32E7D4116A4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0473321"/>
                <w:placeholder>
                  <w:docPart w:val="2B77AF0435E04F398A04AA6BDCCBC600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67D31A83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6921254"/>
            <w:placeholder>
              <w:docPart w:val="627B144ED974477A9E80B29A2A744122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39F983E9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142264931"/>
            <w:placeholder>
              <w:docPart w:val="06E328C4DE7243C2B29730C93029FDFB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3446636D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0B612804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2C3CFB078C6B42FF915971B89940520B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585146362"/>
                <w:placeholder>
                  <w:docPart w:val="42308F267887447782595CD306D368F6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2948C5A5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10BCD63C1E424FB08F41894D59ED1BD4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752045910"/>
                <w:placeholder>
                  <w:docPart w:val="77FC71EB7B604B13BB26154B4C736429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140E13FB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806759184"/>
            <w:placeholder>
              <w:docPart w:val="CF64149415CE46AB98B8A62BD2720473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28AD100C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1688170736"/>
            <w:placeholder>
              <w:docPart w:val="B5F2E6DF79424449A49F9A407D294719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124D6AE3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3F0A47BA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1A7A1BB65024430FB014B6F2185C1CD0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5938588"/>
                <w:placeholder>
                  <w:docPart w:val="1E216181B3744AAB93CDEB9DB850A71F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086E8C6E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A18A3F1F8D914D8499AA2B2A7F72C5F9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796800901"/>
                <w:placeholder>
                  <w:docPart w:val="E0D6DD132C394FB4B3829F0BBF892B6B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20B300EB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7991938"/>
            <w:placeholder>
              <w:docPart w:val="B4A2E36A0AC34B8E81BBC9C8163E6805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7B214A9D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1425107756"/>
            <w:placeholder>
              <w:docPart w:val="29C10BB4AE784750A9B9FDDC285085D0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47385F59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58AEABFA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703C6673E3C247B5BD019C5DBC9AB969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374459684"/>
                <w:placeholder>
                  <w:docPart w:val="955E17F1F12A462FB6D7D980E72BE34E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40087D12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3343658"/>
                <w:placeholder>
                  <w:docPart w:val="8B442855C6CD4D4BBD7A82F008BF8C58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836292828"/>
                <w:placeholder>
                  <w:docPart w:val="C30AA877B727438B9D077FB4A1B73C37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103B0DB9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hideMark/>
          </w:tcPr>
          <w:p w14:paraId="0E3707FF" w14:textId="77777777" w:rsidR="00A340F2" w:rsidRDefault="00000000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84CDBB44944E402CA25640AC9DFA1E66"/>
                </w:placeholder>
                <w:temporary/>
                <w:showingPlcHdr/>
                <w15:appearance w15:val="hidden"/>
              </w:sdtPr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</w:tcPr>
          <w:p w14:paraId="703A8632" w14:textId="77777777" w:rsidR="00A340F2" w:rsidRDefault="00A340F2" w:rsidP="002F5404">
            <w:pPr>
              <w:jc w:val="right"/>
            </w:pPr>
          </w:p>
        </w:tc>
      </w:tr>
      <w:tr w:rsidR="00A340F2" w14:paraId="73193A48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814E8E0D8D5E42A3A1B12A4A771841DD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hideMark/>
              </w:tcPr>
              <w:p w14:paraId="448A38DD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</w:tcPr>
          <w:p w14:paraId="05B45B24" w14:textId="77777777" w:rsidR="00A340F2" w:rsidRDefault="00A340F2" w:rsidP="002F5404">
            <w:pPr>
              <w:jc w:val="right"/>
            </w:pPr>
          </w:p>
        </w:tc>
      </w:tr>
      <w:tr w:rsidR="00A340F2" w14:paraId="37224411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C569554BB81D4C42B656B2B63350B7FA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hideMark/>
              </w:tcPr>
              <w:p w14:paraId="29DDE3EE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</w:tcPr>
          <w:p w14:paraId="407DDA08" w14:textId="77777777" w:rsidR="00A340F2" w:rsidRDefault="00A340F2" w:rsidP="002F5404">
            <w:pPr>
              <w:jc w:val="right"/>
            </w:pPr>
          </w:p>
        </w:tc>
      </w:tr>
    </w:tbl>
    <w:p w14:paraId="389A0DE1" w14:textId="77777777" w:rsidR="007201A7" w:rsidRPr="00A340F2" w:rsidRDefault="007201A7" w:rsidP="00A36725"/>
    <w:sectPr w:rsidR="007201A7" w:rsidRPr="00A340F2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1720A" w14:textId="77777777" w:rsidR="00F23B04" w:rsidRDefault="00F23B04">
      <w:pPr>
        <w:spacing w:line="240" w:lineRule="auto"/>
      </w:pPr>
      <w:r>
        <w:separator/>
      </w:r>
    </w:p>
    <w:p w14:paraId="66509145" w14:textId="77777777" w:rsidR="00F23B04" w:rsidRDefault="00F23B04"/>
  </w:endnote>
  <w:endnote w:type="continuationSeparator" w:id="0">
    <w:p w14:paraId="638C3922" w14:textId="77777777" w:rsidR="00F23B04" w:rsidRDefault="00F23B04">
      <w:pPr>
        <w:spacing w:line="240" w:lineRule="auto"/>
      </w:pPr>
      <w:r>
        <w:continuationSeparator/>
      </w:r>
    </w:p>
    <w:p w14:paraId="1578AD1D" w14:textId="77777777" w:rsidR="00F23B04" w:rsidRDefault="00F23B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C3F2C" w14:textId="77777777" w:rsidR="007201A7" w:rsidRDefault="007201A7">
    <w:pPr>
      <w:pStyle w:val="Footer"/>
    </w:pPr>
  </w:p>
  <w:p w14:paraId="647067EE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0FB0E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196B4EE" wp14:editId="6DA806F1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56EFE9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96B4EE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056EFE9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E0061" w14:textId="77777777" w:rsidR="00F23B04" w:rsidRDefault="00F23B04">
      <w:pPr>
        <w:spacing w:line="240" w:lineRule="auto"/>
      </w:pPr>
      <w:r>
        <w:separator/>
      </w:r>
    </w:p>
    <w:p w14:paraId="351149C1" w14:textId="77777777" w:rsidR="00F23B04" w:rsidRDefault="00F23B04"/>
  </w:footnote>
  <w:footnote w:type="continuationSeparator" w:id="0">
    <w:p w14:paraId="0D954C89" w14:textId="77777777" w:rsidR="00F23B04" w:rsidRDefault="00F23B04">
      <w:pPr>
        <w:spacing w:line="240" w:lineRule="auto"/>
      </w:pPr>
      <w:r>
        <w:continuationSeparator/>
      </w:r>
    </w:p>
    <w:p w14:paraId="33A5E688" w14:textId="77777777" w:rsidR="00F23B04" w:rsidRDefault="00F23B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68BB1" w14:textId="77777777" w:rsidR="007201A7" w:rsidRDefault="007201A7"/>
  <w:p w14:paraId="5629E548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767A9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717F1B" wp14:editId="2F260B9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1F4EC0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717F1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21F4EC0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0668691">
    <w:abstractNumId w:val="9"/>
  </w:num>
  <w:num w:numId="2" w16cid:durableId="94522480">
    <w:abstractNumId w:val="7"/>
  </w:num>
  <w:num w:numId="3" w16cid:durableId="111172867">
    <w:abstractNumId w:val="6"/>
  </w:num>
  <w:num w:numId="4" w16cid:durableId="1743218795">
    <w:abstractNumId w:val="5"/>
  </w:num>
  <w:num w:numId="5" w16cid:durableId="1838109461">
    <w:abstractNumId w:val="4"/>
  </w:num>
  <w:num w:numId="6" w16cid:durableId="515580059">
    <w:abstractNumId w:val="8"/>
  </w:num>
  <w:num w:numId="7" w16cid:durableId="191310718">
    <w:abstractNumId w:val="3"/>
  </w:num>
  <w:num w:numId="8" w16cid:durableId="1610353653">
    <w:abstractNumId w:val="2"/>
  </w:num>
  <w:num w:numId="9" w16cid:durableId="460660844">
    <w:abstractNumId w:val="1"/>
  </w:num>
  <w:num w:numId="10" w16cid:durableId="152713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1E"/>
    <w:rsid w:val="00004B1E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00ABF"/>
    <w:rsid w:val="009415D1"/>
    <w:rsid w:val="00947F34"/>
    <w:rsid w:val="009D3F3C"/>
    <w:rsid w:val="00A340F2"/>
    <w:rsid w:val="00A36725"/>
    <w:rsid w:val="00B66C63"/>
    <w:rsid w:val="00B727BE"/>
    <w:rsid w:val="00CE3710"/>
    <w:rsid w:val="00CF2287"/>
    <w:rsid w:val="00D33124"/>
    <w:rsid w:val="00D73210"/>
    <w:rsid w:val="00EB63A0"/>
    <w:rsid w:val="00EC16CD"/>
    <w:rsid w:val="00F23B04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7F6E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gPak\AppData\Local\Microsoft\Office\16.0\DTS\en-US%7bCE40299C-92BD-4AB4-8E3C-33E598AE28DE%7d\%7b9673771F-D4BB-4C94-9DD7-B618CBD9DAA0%7dTF6fd441b8-4f38-4d5b-9d90-9b8b007e3c9d5b0b3636_win32-c159e9a4d4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14E4EB583443BB9AA554CEE1A9F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5E22B-32A7-4527-9906-9DF3D48126CC}"/>
      </w:docPartPr>
      <w:docPartBody>
        <w:p w:rsidR="00000000" w:rsidRDefault="00000000">
          <w:pPr>
            <w:pStyle w:val="A914E4EB583443BB9AA554CEE1A9F662"/>
          </w:pPr>
          <w:r w:rsidRPr="00064E3E">
            <w:t>INVOICe</w:t>
          </w:r>
        </w:p>
      </w:docPartBody>
    </w:docPart>
    <w:docPart>
      <w:docPartPr>
        <w:name w:val="D3E43B18E7A9443B80855D2FB2DC1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FE96A-C8D2-4211-86D0-75FBCA54B709}"/>
      </w:docPartPr>
      <w:docPartBody>
        <w:p w:rsidR="00000000" w:rsidRDefault="00000000">
          <w:pPr>
            <w:pStyle w:val="D3E43B18E7A9443B80855D2FB2DC1E01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953B14B276664A52A41A1BA0CDA4B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AC678-EA16-4375-9008-C16CA81CE5C2}"/>
      </w:docPartPr>
      <w:docPartBody>
        <w:p w:rsidR="00000000" w:rsidRDefault="00000000">
          <w:pPr>
            <w:pStyle w:val="953B14B276664A52A41A1BA0CDA4B7D3"/>
          </w:pPr>
          <w:r w:rsidRPr="00064E3E">
            <w:rPr>
              <w:rFonts w:cstheme="minorHAnsi"/>
              <w:sz w:val="32"/>
              <w:szCs w:val="32"/>
            </w:rPr>
            <w:t>Date</w:t>
          </w:r>
        </w:p>
      </w:docPartBody>
    </w:docPart>
    <w:docPart>
      <w:docPartPr>
        <w:name w:val="BA440956F9D34535BA396B358C18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434B3-3E49-4061-9E9C-8CD47168900B}"/>
      </w:docPartPr>
      <w:docPartBody>
        <w:p w:rsidR="00000000" w:rsidRDefault="00000000">
          <w:pPr>
            <w:pStyle w:val="BA440956F9D34535BA396B358C18B82C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C024CA3E9ABF4542B7941FE0679CB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300A1-9DC3-4817-B19B-4FD1D58CCCDC}"/>
      </w:docPartPr>
      <w:docPartBody>
        <w:p w:rsidR="00000000" w:rsidRDefault="00000000">
          <w:pPr>
            <w:pStyle w:val="C024CA3E9ABF4542B7941FE0679CBB07"/>
          </w:pPr>
          <w:r w:rsidRPr="00064E3E">
            <w:rPr>
              <w:rFonts w:cstheme="minorHAnsi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209E92E9DE824EDE9CDAA6DECDFF8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7CDAE-917B-4579-80CA-FA3C7619D52B}"/>
      </w:docPartPr>
      <w:docPartBody>
        <w:p w:rsidR="00000000" w:rsidRDefault="00000000">
          <w:pPr>
            <w:pStyle w:val="209E92E9DE824EDE9CDAA6DECDFF8997"/>
          </w:pPr>
          <w:r w:rsidRPr="00064E3E">
            <w:rPr>
              <w:rFonts w:asciiTheme="majorHAnsi" w:hAnsiTheme="majorHAnsi"/>
              <w:color w:val="000000" w:themeColor="text1"/>
            </w:rPr>
            <w:t>YOUR COMPANY</w:t>
          </w:r>
        </w:p>
      </w:docPartBody>
    </w:docPart>
    <w:docPart>
      <w:docPartPr>
        <w:name w:val="ECED2D4262C442C1835FD50DFCA51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39424-6CEC-4A03-BC2B-42B13187428D}"/>
      </w:docPartPr>
      <w:docPartBody>
        <w:p w:rsidR="00000000" w:rsidRDefault="00000000">
          <w:pPr>
            <w:pStyle w:val="ECED2D4262C442C1835FD50DFCA51035"/>
          </w:pPr>
          <w:r w:rsidRPr="00064E3E">
            <w:rPr>
              <w:rFonts w:cstheme="minorHAnsi"/>
              <w:color w:val="000000" w:themeColor="text1"/>
            </w:rPr>
            <w:t>Street Address</w:t>
          </w:r>
        </w:p>
      </w:docPartBody>
    </w:docPart>
    <w:docPart>
      <w:docPartPr>
        <w:name w:val="9E04AEC3046941B38DDB19BA53A13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C5110-E38D-44A3-B507-DD3D5A5695D7}"/>
      </w:docPartPr>
      <w:docPartBody>
        <w:p w:rsidR="00000000" w:rsidRDefault="00000000">
          <w:pPr>
            <w:pStyle w:val="9E04AEC3046941B38DDB19BA53A1302B"/>
          </w:pPr>
          <w:r w:rsidRPr="00064E3E">
            <w:rPr>
              <w:rFonts w:cstheme="minorHAnsi"/>
              <w:color w:val="000000" w:themeColor="text1"/>
            </w:rPr>
            <w:t>City, ST ZIP Code</w:t>
          </w:r>
        </w:p>
      </w:docPartBody>
    </w:docPart>
    <w:docPart>
      <w:docPartPr>
        <w:name w:val="9536FCE943F0437282B9ECA84DB14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B87D7-E7B4-4464-B451-E7654193D9BB}"/>
      </w:docPartPr>
      <w:docPartBody>
        <w:p w:rsidR="00000000" w:rsidRDefault="00000000">
          <w:pPr>
            <w:pStyle w:val="9536FCE943F0437282B9ECA84DB14F9A"/>
          </w:pPr>
          <w:r w:rsidRPr="00064E3E">
            <w:rPr>
              <w:rFonts w:cstheme="minorHAnsi"/>
              <w:color w:val="000000" w:themeColor="text1"/>
            </w:rPr>
            <w:t>Phone</w:t>
          </w:r>
        </w:p>
      </w:docPartBody>
    </w:docPart>
    <w:docPart>
      <w:docPartPr>
        <w:name w:val="50952603185D4EFE93429813F6C56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A781B-1364-4D97-A192-FD6DF460F32B}"/>
      </w:docPartPr>
      <w:docPartBody>
        <w:p w:rsidR="00000000" w:rsidRDefault="00000000">
          <w:pPr>
            <w:pStyle w:val="50952603185D4EFE93429813F6C56250"/>
          </w:pPr>
          <w:r w:rsidRPr="00064E3E">
            <w:rPr>
              <w:rFonts w:cstheme="minorHAnsi"/>
              <w:color w:val="000000" w:themeColor="text1"/>
            </w:rPr>
            <w:t>Fax</w:t>
          </w:r>
        </w:p>
      </w:docPartBody>
    </w:docPart>
    <w:docPart>
      <w:docPartPr>
        <w:name w:val="C12FB7B87FD7404196E14023BA168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AA37F-2852-4CE8-8692-6F9FFD4CFEC4}"/>
      </w:docPartPr>
      <w:docPartBody>
        <w:p w:rsidR="00000000" w:rsidRDefault="00000000">
          <w:pPr>
            <w:pStyle w:val="C12FB7B87FD7404196E14023BA168EBE"/>
          </w:pPr>
          <w:r w:rsidRPr="00064E3E">
            <w:rPr>
              <w:rFonts w:cstheme="minorHAnsi"/>
              <w:color w:val="000000" w:themeColor="text1"/>
            </w:rPr>
            <w:t>Email</w:t>
          </w:r>
        </w:p>
      </w:docPartBody>
    </w:docPart>
    <w:docPart>
      <w:docPartPr>
        <w:name w:val="1E020EA96CC143F8AE96D75EADC34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EA68B-4CC8-4771-97E5-F6E708A23695}"/>
      </w:docPartPr>
      <w:docPartBody>
        <w:p w:rsidR="00000000" w:rsidRDefault="00000000">
          <w:pPr>
            <w:pStyle w:val="1E020EA96CC143F8AE96D75EADC349F0"/>
          </w:pPr>
          <w:r w:rsidRPr="00064E3E">
            <w:rPr>
              <w:rFonts w:asciiTheme="majorHAnsi" w:hAnsiTheme="majorHAnsi"/>
              <w:color w:val="000000" w:themeColor="text1"/>
            </w:rPr>
            <w:t>INVOICE TO</w:t>
          </w:r>
        </w:p>
      </w:docPartBody>
    </w:docPart>
    <w:docPart>
      <w:docPartPr>
        <w:name w:val="C10995E182B24ED2B9F292A6BF5AD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4828C-8DDC-4A49-851B-8632DD28BFCF}"/>
      </w:docPartPr>
      <w:docPartBody>
        <w:p w:rsidR="00000000" w:rsidRDefault="00000000">
          <w:pPr>
            <w:pStyle w:val="C10995E182B24ED2B9F292A6BF5AD51D"/>
          </w:pPr>
          <w:r w:rsidRPr="00064E3E">
            <w:rPr>
              <w:rFonts w:cstheme="minorHAnsi"/>
              <w:color w:val="000000" w:themeColor="text1"/>
            </w:rPr>
            <w:t>Street Address</w:t>
          </w:r>
        </w:p>
      </w:docPartBody>
    </w:docPart>
    <w:docPart>
      <w:docPartPr>
        <w:name w:val="84AE1420AE2644088EF81AB472A24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68950-9F0C-4E78-8B75-2FAB88D89AFA}"/>
      </w:docPartPr>
      <w:docPartBody>
        <w:p w:rsidR="00000000" w:rsidRDefault="00000000">
          <w:pPr>
            <w:pStyle w:val="84AE1420AE2644088EF81AB472A2427F"/>
          </w:pPr>
          <w:r w:rsidRPr="00064E3E">
            <w:rPr>
              <w:rFonts w:cstheme="minorHAnsi"/>
              <w:color w:val="000000" w:themeColor="text1"/>
            </w:rPr>
            <w:t>City, ST ZIP Code</w:t>
          </w:r>
        </w:p>
      </w:docPartBody>
    </w:docPart>
    <w:docPart>
      <w:docPartPr>
        <w:name w:val="3BEC06FAEEE9422CBB3DB81CDDD95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882C1-CE01-4584-B630-92DF8B50FE18}"/>
      </w:docPartPr>
      <w:docPartBody>
        <w:p w:rsidR="00000000" w:rsidRDefault="00000000">
          <w:pPr>
            <w:pStyle w:val="3BEC06FAEEE9422CBB3DB81CDDD95EB4"/>
          </w:pPr>
          <w:r w:rsidRPr="00064E3E">
            <w:rPr>
              <w:rFonts w:cstheme="minorHAnsi"/>
              <w:color w:val="000000" w:themeColor="text1"/>
            </w:rPr>
            <w:t>Phone</w:t>
          </w:r>
        </w:p>
      </w:docPartBody>
    </w:docPart>
    <w:docPart>
      <w:docPartPr>
        <w:name w:val="A6C6FF2358E44BBEB702FCFF4C15A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4ED06-F444-47AA-BFFB-88D793BD5182}"/>
      </w:docPartPr>
      <w:docPartBody>
        <w:p w:rsidR="00000000" w:rsidRDefault="00000000">
          <w:pPr>
            <w:pStyle w:val="A6C6FF2358E44BBEB702FCFF4C15AD0B"/>
          </w:pPr>
          <w:r w:rsidRPr="00064E3E">
            <w:rPr>
              <w:rFonts w:cstheme="minorHAnsi"/>
              <w:color w:val="000000" w:themeColor="text1"/>
            </w:rPr>
            <w:t>Fax</w:t>
          </w:r>
        </w:p>
      </w:docPartBody>
    </w:docPart>
    <w:docPart>
      <w:docPartPr>
        <w:name w:val="F4D31C8788274E93822BC6D8752B0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C7BDD-4B43-4D39-9CCE-9A45E6A34B83}"/>
      </w:docPartPr>
      <w:docPartBody>
        <w:p w:rsidR="00000000" w:rsidRDefault="00000000">
          <w:pPr>
            <w:pStyle w:val="F4D31C8788274E93822BC6D8752B06A1"/>
          </w:pPr>
          <w:r w:rsidRPr="00064E3E">
            <w:rPr>
              <w:rFonts w:cstheme="minorHAnsi"/>
              <w:color w:val="000000" w:themeColor="text1"/>
            </w:rPr>
            <w:t>Email</w:t>
          </w:r>
        </w:p>
      </w:docPartBody>
    </w:docPart>
    <w:docPart>
      <w:docPartPr>
        <w:name w:val="AE5F4C3BD8C14DDF844AA2442D2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4400F-C1DA-4C7A-8EBA-5C9153ABEAE3}"/>
      </w:docPartPr>
      <w:docPartBody>
        <w:p w:rsidR="00000000" w:rsidRDefault="00000000">
          <w:pPr>
            <w:pStyle w:val="AE5F4C3BD8C14DDF844AA2442D206117"/>
          </w:pPr>
          <w:r>
            <w:t>SALESPERSON</w:t>
          </w:r>
        </w:p>
      </w:docPartBody>
    </w:docPart>
    <w:docPart>
      <w:docPartPr>
        <w:name w:val="394DA298513E40F2B29956F72C308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5399B-166F-4D29-84CF-EB44954EE085}"/>
      </w:docPartPr>
      <w:docPartBody>
        <w:p w:rsidR="00000000" w:rsidRDefault="00000000">
          <w:pPr>
            <w:pStyle w:val="394DA298513E40F2B29956F72C308C0C"/>
          </w:pPr>
          <w:r>
            <w:t>Job</w:t>
          </w:r>
        </w:p>
      </w:docPartBody>
    </w:docPart>
    <w:docPart>
      <w:docPartPr>
        <w:name w:val="B3A446D4C18445C89D879D3148BA3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2E6B6-B9F9-4A52-91BD-7A9A8F312C76}"/>
      </w:docPartPr>
      <w:docPartBody>
        <w:p w:rsidR="00000000" w:rsidRDefault="00000000">
          <w:pPr>
            <w:pStyle w:val="B3A446D4C18445C89D879D3148BA335C"/>
          </w:pPr>
          <w:r>
            <w:t>Payment Terms</w:t>
          </w:r>
        </w:p>
      </w:docPartBody>
    </w:docPart>
    <w:docPart>
      <w:docPartPr>
        <w:name w:val="83614A79F32849998E6DD00B77638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67386-403B-460B-A380-41C6C01D906C}"/>
      </w:docPartPr>
      <w:docPartBody>
        <w:p w:rsidR="00000000" w:rsidRDefault="00000000">
          <w:pPr>
            <w:pStyle w:val="83614A79F32849998E6DD00B776386B4"/>
          </w:pPr>
          <w:r>
            <w:t>Due date</w:t>
          </w:r>
        </w:p>
      </w:docPartBody>
    </w:docPart>
    <w:docPart>
      <w:docPartPr>
        <w:name w:val="B037BAAB15C34BF390DF2F05428E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AB37-A199-4914-9AF3-31AB67914DE1}"/>
      </w:docPartPr>
      <w:docPartBody>
        <w:p w:rsidR="00000000" w:rsidRDefault="00000000">
          <w:pPr>
            <w:pStyle w:val="B037BAAB15C34BF390DF2F05428E0660"/>
          </w:pPr>
          <w:r w:rsidRPr="00064E3E">
            <w:rPr>
              <w:rFonts w:cstheme="minorHAnsi"/>
              <w:sz w:val="22"/>
            </w:rPr>
            <w:t>Due on Receipt</w:t>
          </w:r>
        </w:p>
      </w:docPartBody>
    </w:docPart>
    <w:docPart>
      <w:docPartPr>
        <w:name w:val="71E627DB98094A4C9829E1FF5708D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C4346-79BE-4EDA-A846-0778B238011C}"/>
      </w:docPartPr>
      <w:docPartBody>
        <w:p w:rsidR="00000000" w:rsidRDefault="00000000">
          <w:pPr>
            <w:pStyle w:val="71E627DB98094A4C9829E1FF5708DF95"/>
          </w:pPr>
          <w:r>
            <w:t>Quantity</w:t>
          </w:r>
        </w:p>
      </w:docPartBody>
    </w:docPart>
    <w:docPart>
      <w:docPartPr>
        <w:name w:val="A2D0193A05904CE7A673951AF47D5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4B440-D7CF-430A-88C2-A14341475E72}"/>
      </w:docPartPr>
      <w:docPartBody>
        <w:p w:rsidR="00000000" w:rsidRDefault="00000000">
          <w:pPr>
            <w:pStyle w:val="A2D0193A05904CE7A673951AF47D5D4B"/>
          </w:pPr>
          <w:r>
            <w:t>Description</w:t>
          </w:r>
        </w:p>
      </w:docPartBody>
    </w:docPart>
    <w:docPart>
      <w:docPartPr>
        <w:name w:val="A43231BA8EB243AEAB6E771C8840F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98EBF-3F21-4480-A952-B90EE11AFE2B}"/>
      </w:docPartPr>
      <w:docPartBody>
        <w:p w:rsidR="00000000" w:rsidRDefault="00000000">
          <w:pPr>
            <w:pStyle w:val="A43231BA8EB243AEAB6E771C8840FC0C"/>
          </w:pPr>
          <w:r>
            <w:t>Unit Price</w:t>
          </w:r>
        </w:p>
      </w:docPartBody>
    </w:docPart>
    <w:docPart>
      <w:docPartPr>
        <w:name w:val="137948168FFC449CA66FF9F1D4DAD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3E1B3-5BA3-4084-806C-26F1A7303C9D}"/>
      </w:docPartPr>
      <w:docPartBody>
        <w:p w:rsidR="00000000" w:rsidRDefault="00000000">
          <w:pPr>
            <w:pStyle w:val="137948168FFC449CA66FF9F1D4DADFF7"/>
          </w:pPr>
          <w:r>
            <w:t>Line Total</w:t>
          </w:r>
        </w:p>
      </w:docPartBody>
    </w:docPart>
    <w:docPart>
      <w:docPartPr>
        <w:name w:val="6B96576676B245BF92A58750CC454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19AA6-744D-40D0-B999-51706FA1242D}"/>
      </w:docPartPr>
      <w:docPartBody>
        <w:p w:rsidR="00000000" w:rsidRDefault="00000000">
          <w:pPr>
            <w:pStyle w:val="6B96576676B245BF92A58750CC454124"/>
          </w:pPr>
          <w:r>
            <w:t>Product</w:t>
          </w:r>
        </w:p>
      </w:docPartBody>
    </w:docPart>
    <w:docPart>
      <w:docPartPr>
        <w:name w:val="9FC42B8CFADA492FAB766CA2429F5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CA84D-F4F0-42AA-A402-EFCFACBA0200}"/>
      </w:docPartPr>
      <w:docPartBody>
        <w:p w:rsidR="00000000" w:rsidRDefault="00000000">
          <w:pPr>
            <w:pStyle w:val="9FC42B8CFADA492FAB766CA2429F56FA"/>
          </w:pPr>
          <w:r>
            <w:t>Product description</w:t>
          </w:r>
        </w:p>
      </w:docPartBody>
    </w:docPart>
    <w:docPart>
      <w:docPartPr>
        <w:name w:val="15020B3DBDD74E2D9951E3002B2FC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D4E92-8782-4F8E-A8F1-3612FA6E45CE}"/>
      </w:docPartPr>
      <w:docPartBody>
        <w:p w:rsidR="00000000" w:rsidRDefault="00000000">
          <w:pPr>
            <w:pStyle w:val="15020B3DBDD74E2D9951E3002B2FC219"/>
          </w:pPr>
          <w:r>
            <w:rPr>
              <w:lang w:eastAsia="ja-JP"/>
            </w:rPr>
            <w:t>$</w:t>
          </w:r>
        </w:p>
      </w:docPartBody>
    </w:docPart>
    <w:docPart>
      <w:docPartPr>
        <w:name w:val="9A810AE6CD17428B84BBA2606D6A1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2B52F-04A2-4355-BBF6-13E3F0983C97}"/>
      </w:docPartPr>
      <w:docPartBody>
        <w:p w:rsidR="00000000" w:rsidRDefault="00000000">
          <w:pPr>
            <w:pStyle w:val="9A810AE6CD17428B84BBA2606D6A1810"/>
          </w:pPr>
          <w:r w:rsidRPr="00CF2287">
            <w:t>A</w:t>
          </w:r>
          <w:r>
            <w:t>mount</w:t>
          </w:r>
        </w:p>
      </w:docPartBody>
    </w:docPart>
    <w:docPart>
      <w:docPartPr>
        <w:name w:val="9CC7D7E9C5254D069BC3F32E7D411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58FE4-A67D-44C8-BFC7-62F9A0ED4440}"/>
      </w:docPartPr>
      <w:docPartBody>
        <w:p w:rsidR="00000000" w:rsidRDefault="00000000">
          <w:pPr>
            <w:pStyle w:val="9CC7D7E9C5254D069BC3F32E7D4116A4"/>
          </w:pPr>
          <w:r>
            <w:rPr>
              <w:lang w:eastAsia="ja-JP"/>
            </w:rPr>
            <w:t>$</w:t>
          </w:r>
        </w:p>
      </w:docPartBody>
    </w:docPart>
    <w:docPart>
      <w:docPartPr>
        <w:name w:val="2B77AF0435E04F398A04AA6BDCCBC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2D142-7591-4720-A552-02E36EECA400}"/>
      </w:docPartPr>
      <w:docPartBody>
        <w:p w:rsidR="00000000" w:rsidRDefault="00000000">
          <w:pPr>
            <w:pStyle w:val="2B77AF0435E04F398A04AA6BDCCBC600"/>
          </w:pPr>
          <w:r w:rsidRPr="00CF2287">
            <w:t>A</w:t>
          </w:r>
          <w:r>
            <w:t>mount</w:t>
          </w:r>
        </w:p>
      </w:docPartBody>
    </w:docPart>
    <w:docPart>
      <w:docPartPr>
        <w:name w:val="627B144ED974477A9E80B29A2A744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4F630-C9E7-4244-A957-A8398BD6A29D}"/>
      </w:docPartPr>
      <w:docPartBody>
        <w:p w:rsidR="00000000" w:rsidRDefault="00000000">
          <w:pPr>
            <w:pStyle w:val="627B144ED974477A9E80B29A2A744122"/>
          </w:pPr>
          <w:r>
            <w:t>Product</w:t>
          </w:r>
        </w:p>
      </w:docPartBody>
    </w:docPart>
    <w:docPart>
      <w:docPartPr>
        <w:name w:val="06E328C4DE7243C2B29730C93029F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F792B-BD76-4825-BC76-813A537DB5ED}"/>
      </w:docPartPr>
      <w:docPartBody>
        <w:p w:rsidR="00000000" w:rsidRDefault="00000000">
          <w:pPr>
            <w:pStyle w:val="06E328C4DE7243C2B29730C93029FDFB"/>
          </w:pPr>
          <w:r>
            <w:t>Product description</w:t>
          </w:r>
        </w:p>
      </w:docPartBody>
    </w:docPart>
    <w:docPart>
      <w:docPartPr>
        <w:name w:val="2C3CFB078C6B42FF915971B899405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11679-2CB3-4097-A49A-C4B270F769F7}"/>
      </w:docPartPr>
      <w:docPartBody>
        <w:p w:rsidR="00000000" w:rsidRDefault="00000000">
          <w:pPr>
            <w:pStyle w:val="2C3CFB078C6B42FF915971B89940520B"/>
          </w:pPr>
          <w:r>
            <w:rPr>
              <w:lang w:eastAsia="ja-JP"/>
            </w:rPr>
            <w:t>$</w:t>
          </w:r>
        </w:p>
      </w:docPartBody>
    </w:docPart>
    <w:docPart>
      <w:docPartPr>
        <w:name w:val="42308F267887447782595CD306D36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70779-45D8-4EC1-BF9E-193B2ECE8268}"/>
      </w:docPartPr>
      <w:docPartBody>
        <w:p w:rsidR="00000000" w:rsidRDefault="00000000">
          <w:pPr>
            <w:pStyle w:val="42308F267887447782595CD306D368F6"/>
          </w:pPr>
          <w:r w:rsidRPr="00CF2287">
            <w:t>A</w:t>
          </w:r>
          <w:r>
            <w:t>mount</w:t>
          </w:r>
        </w:p>
      </w:docPartBody>
    </w:docPart>
    <w:docPart>
      <w:docPartPr>
        <w:name w:val="10BCD63C1E424FB08F41894D59ED1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2D101-522E-4B2D-A329-B17AFC412C70}"/>
      </w:docPartPr>
      <w:docPartBody>
        <w:p w:rsidR="00000000" w:rsidRDefault="00000000">
          <w:pPr>
            <w:pStyle w:val="10BCD63C1E424FB08F41894D59ED1BD4"/>
          </w:pPr>
          <w:r>
            <w:rPr>
              <w:lang w:eastAsia="ja-JP"/>
            </w:rPr>
            <w:t>$</w:t>
          </w:r>
        </w:p>
      </w:docPartBody>
    </w:docPart>
    <w:docPart>
      <w:docPartPr>
        <w:name w:val="77FC71EB7B604B13BB26154B4C736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04726-EB5E-45B5-9740-380E67FC8483}"/>
      </w:docPartPr>
      <w:docPartBody>
        <w:p w:rsidR="00000000" w:rsidRDefault="00000000">
          <w:pPr>
            <w:pStyle w:val="77FC71EB7B604B13BB26154B4C736429"/>
          </w:pPr>
          <w:r w:rsidRPr="00CF2287">
            <w:t>A</w:t>
          </w:r>
          <w:r>
            <w:t>mount</w:t>
          </w:r>
        </w:p>
      </w:docPartBody>
    </w:docPart>
    <w:docPart>
      <w:docPartPr>
        <w:name w:val="CF64149415CE46AB98B8A62BD2720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9A61B-B76E-4163-802F-D5F902E163F6}"/>
      </w:docPartPr>
      <w:docPartBody>
        <w:p w:rsidR="00000000" w:rsidRDefault="00000000">
          <w:pPr>
            <w:pStyle w:val="CF64149415CE46AB98B8A62BD2720473"/>
          </w:pPr>
          <w:r>
            <w:t>Product</w:t>
          </w:r>
        </w:p>
      </w:docPartBody>
    </w:docPart>
    <w:docPart>
      <w:docPartPr>
        <w:name w:val="B5F2E6DF79424449A49F9A407D294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BF2C1-70E2-4AD1-9EF8-C95D6073D84F}"/>
      </w:docPartPr>
      <w:docPartBody>
        <w:p w:rsidR="00000000" w:rsidRDefault="00000000">
          <w:pPr>
            <w:pStyle w:val="B5F2E6DF79424449A49F9A407D294719"/>
          </w:pPr>
          <w:r>
            <w:t>Product description</w:t>
          </w:r>
        </w:p>
      </w:docPartBody>
    </w:docPart>
    <w:docPart>
      <w:docPartPr>
        <w:name w:val="1A7A1BB65024430FB014B6F2185C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D845-4203-4D28-BEA7-99176AC723C2}"/>
      </w:docPartPr>
      <w:docPartBody>
        <w:p w:rsidR="00000000" w:rsidRDefault="00000000">
          <w:pPr>
            <w:pStyle w:val="1A7A1BB65024430FB014B6F2185C1CD0"/>
          </w:pPr>
          <w:r>
            <w:rPr>
              <w:lang w:eastAsia="ja-JP"/>
            </w:rPr>
            <w:t>$</w:t>
          </w:r>
        </w:p>
      </w:docPartBody>
    </w:docPart>
    <w:docPart>
      <w:docPartPr>
        <w:name w:val="1E216181B3744AAB93CDEB9DB850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610F6-321F-4005-867D-9276D3D48F8B}"/>
      </w:docPartPr>
      <w:docPartBody>
        <w:p w:rsidR="00000000" w:rsidRDefault="00000000">
          <w:pPr>
            <w:pStyle w:val="1E216181B3744AAB93CDEB9DB850A71F"/>
          </w:pPr>
          <w:r w:rsidRPr="00CF2287">
            <w:t>A</w:t>
          </w:r>
          <w:r>
            <w:t>mount</w:t>
          </w:r>
        </w:p>
      </w:docPartBody>
    </w:docPart>
    <w:docPart>
      <w:docPartPr>
        <w:name w:val="A18A3F1F8D914D8499AA2B2A7F72C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4CE58-004C-4671-8C86-504787B35E24}"/>
      </w:docPartPr>
      <w:docPartBody>
        <w:p w:rsidR="00000000" w:rsidRDefault="00000000">
          <w:pPr>
            <w:pStyle w:val="A18A3F1F8D914D8499AA2B2A7F72C5F9"/>
          </w:pPr>
          <w:r>
            <w:rPr>
              <w:lang w:eastAsia="ja-JP"/>
            </w:rPr>
            <w:t>$</w:t>
          </w:r>
        </w:p>
      </w:docPartBody>
    </w:docPart>
    <w:docPart>
      <w:docPartPr>
        <w:name w:val="E0D6DD132C394FB4B3829F0BBF892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0E6BB-4B0E-4D05-BD7C-F7C666F6D203}"/>
      </w:docPartPr>
      <w:docPartBody>
        <w:p w:rsidR="00000000" w:rsidRDefault="00000000">
          <w:pPr>
            <w:pStyle w:val="E0D6DD132C394FB4B3829F0BBF892B6B"/>
          </w:pPr>
          <w:r w:rsidRPr="00CF2287">
            <w:t>A</w:t>
          </w:r>
          <w:r>
            <w:t>mount</w:t>
          </w:r>
        </w:p>
      </w:docPartBody>
    </w:docPart>
    <w:docPart>
      <w:docPartPr>
        <w:name w:val="B4A2E36A0AC34B8E81BBC9C8163E6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D1628-C760-4E16-8D2B-3DD68623C925}"/>
      </w:docPartPr>
      <w:docPartBody>
        <w:p w:rsidR="00000000" w:rsidRDefault="00000000">
          <w:pPr>
            <w:pStyle w:val="B4A2E36A0AC34B8E81BBC9C8163E6805"/>
          </w:pPr>
          <w:r>
            <w:t>Product</w:t>
          </w:r>
        </w:p>
      </w:docPartBody>
    </w:docPart>
    <w:docPart>
      <w:docPartPr>
        <w:name w:val="29C10BB4AE784750A9B9FDDC28508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D6AB2-9EA6-4A4D-9EC5-092ECA60FEA4}"/>
      </w:docPartPr>
      <w:docPartBody>
        <w:p w:rsidR="00000000" w:rsidRDefault="00000000">
          <w:pPr>
            <w:pStyle w:val="29C10BB4AE784750A9B9FDDC285085D0"/>
          </w:pPr>
          <w:r>
            <w:t>Product description</w:t>
          </w:r>
        </w:p>
      </w:docPartBody>
    </w:docPart>
    <w:docPart>
      <w:docPartPr>
        <w:name w:val="703C6673E3C247B5BD019C5DBC9AB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D6BD1-2B8E-46AB-A002-EF0C8ACE8DCA}"/>
      </w:docPartPr>
      <w:docPartBody>
        <w:p w:rsidR="00000000" w:rsidRDefault="00000000">
          <w:pPr>
            <w:pStyle w:val="703C6673E3C247B5BD019C5DBC9AB969"/>
          </w:pPr>
          <w:r>
            <w:rPr>
              <w:lang w:eastAsia="ja-JP"/>
            </w:rPr>
            <w:t>$</w:t>
          </w:r>
        </w:p>
      </w:docPartBody>
    </w:docPart>
    <w:docPart>
      <w:docPartPr>
        <w:name w:val="955E17F1F12A462FB6D7D980E72BE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D8B1F-51CB-4FE3-90F7-D0DBF0200D41}"/>
      </w:docPartPr>
      <w:docPartBody>
        <w:p w:rsidR="00000000" w:rsidRDefault="00000000">
          <w:pPr>
            <w:pStyle w:val="955E17F1F12A462FB6D7D980E72BE34E"/>
          </w:pPr>
          <w:r w:rsidRPr="00CF2287">
            <w:t>A</w:t>
          </w:r>
          <w:r>
            <w:t>mount</w:t>
          </w:r>
        </w:p>
      </w:docPartBody>
    </w:docPart>
    <w:docPart>
      <w:docPartPr>
        <w:name w:val="8B442855C6CD4D4BBD7A82F008BF8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61642-1D84-4C6C-A835-C6F2046AFD45}"/>
      </w:docPartPr>
      <w:docPartBody>
        <w:p w:rsidR="00000000" w:rsidRDefault="00000000">
          <w:pPr>
            <w:pStyle w:val="8B442855C6CD4D4BBD7A82F008BF8C58"/>
          </w:pPr>
          <w:r>
            <w:rPr>
              <w:lang w:eastAsia="ja-JP"/>
            </w:rPr>
            <w:t>$</w:t>
          </w:r>
        </w:p>
      </w:docPartBody>
    </w:docPart>
    <w:docPart>
      <w:docPartPr>
        <w:name w:val="C30AA877B727438B9D077FB4A1B73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995C7-8A85-408B-B620-B938459C1884}"/>
      </w:docPartPr>
      <w:docPartBody>
        <w:p w:rsidR="00000000" w:rsidRDefault="00000000">
          <w:pPr>
            <w:pStyle w:val="C30AA877B727438B9D077FB4A1B73C37"/>
          </w:pPr>
          <w:r w:rsidRPr="00CF2287">
            <w:t>A</w:t>
          </w:r>
          <w:r>
            <w:t>mount</w:t>
          </w:r>
        </w:p>
      </w:docPartBody>
    </w:docPart>
    <w:docPart>
      <w:docPartPr>
        <w:name w:val="84CDBB44944E402CA25640AC9DFA1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9301D-12B9-456D-82F1-D71EAF554078}"/>
      </w:docPartPr>
      <w:docPartBody>
        <w:p w:rsidR="00000000" w:rsidRDefault="00000000">
          <w:pPr>
            <w:pStyle w:val="84CDBB44944E402CA25640AC9DFA1E66"/>
          </w:pPr>
          <w:r>
            <w:t>Subtotal</w:t>
          </w:r>
        </w:p>
      </w:docPartBody>
    </w:docPart>
    <w:docPart>
      <w:docPartPr>
        <w:name w:val="814E8E0D8D5E42A3A1B12A4A77184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ED752-596A-4DF4-944C-23D0EF985B64}"/>
      </w:docPartPr>
      <w:docPartBody>
        <w:p w:rsidR="00000000" w:rsidRDefault="00000000">
          <w:pPr>
            <w:pStyle w:val="814E8E0D8D5E42A3A1B12A4A771841DD"/>
          </w:pPr>
          <w:r>
            <w:t>Sales Tax</w:t>
          </w:r>
        </w:p>
      </w:docPartBody>
    </w:docPart>
    <w:docPart>
      <w:docPartPr>
        <w:name w:val="C569554BB81D4C42B656B2B63350B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655AB-151B-46FE-B98B-C80657A4E5B4}"/>
      </w:docPartPr>
      <w:docPartBody>
        <w:p w:rsidR="00000000" w:rsidRDefault="00000000">
          <w:pPr>
            <w:pStyle w:val="C569554BB81D4C42B656B2B63350B7FA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95"/>
    <w:rsid w:val="00900ABF"/>
    <w:rsid w:val="00B5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14E4EB583443BB9AA554CEE1A9F662">
    <w:name w:val="A914E4EB583443BB9AA554CEE1A9F662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kern w:val="0"/>
      <w:sz w:val="32"/>
      <w:szCs w:val="32"/>
      <w:lang w:eastAsia="ja-JP"/>
      <w14:ligatures w14:val="none"/>
    </w:rPr>
  </w:style>
  <w:style w:type="paragraph" w:customStyle="1" w:styleId="D3E43B18E7A9443B80855D2FB2DC1E01">
    <w:name w:val="D3E43B18E7A9443B80855D2FB2DC1E01"/>
  </w:style>
  <w:style w:type="paragraph" w:customStyle="1" w:styleId="953B14B276664A52A41A1BA0CDA4B7D3">
    <w:name w:val="953B14B276664A52A41A1BA0CDA4B7D3"/>
  </w:style>
  <w:style w:type="paragraph" w:customStyle="1" w:styleId="BA440956F9D34535BA396B358C18B82C">
    <w:name w:val="BA440956F9D34535BA396B358C18B82C"/>
  </w:style>
  <w:style w:type="paragraph" w:customStyle="1" w:styleId="C024CA3E9ABF4542B7941FE0679CBB07">
    <w:name w:val="C024CA3E9ABF4542B7941FE0679CBB07"/>
  </w:style>
  <w:style w:type="paragraph" w:customStyle="1" w:styleId="209E92E9DE824EDE9CDAA6DECDFF8997">
    <w:name w:val="209E92E9DE824EDE9CDAA6DECDFF8997"/>
  </w:style>
  <w:style w:type="paragraph" w:customStyle="1" w:styleId="ECED2D4262C442C1835FD50DFCA51035">
    <w:name w:val="ECED2D4262C442C1835FD50DFCA51035"/>
  </w:style>
  <w:style w:type="paragraph" w:customStyle="1" w:styleId="9E04AEC3046941B38DDB19BA53A1302B">
    <w:name w:val="9E04AEC3046941B38DDB19BA53A1302B"/>
  </w:style>
  <w:style w:type="paragraph" w:customStyle="1" w:styleId="9536FCE943F0437282B9ECA84DB14F9A">
    <w:name w:val="9536FCE943F0437282B9ECA84DB14F9A"/>
  </w:style>
  <w:style w:type="paragraph" w:customStyle="1" w:styleId="50952603185D4EFE93429813F6C56250">
    <w:name w:val="50952603185D4EFE93429813F6C56250"/>
  </w:style>
  <w:style w:type="paragraph" w:customStyle="1" w:styleId="C12FB7B87FD7404196E14023BA168EBE">
    <w:name w:val="C12FB7B87FD7404196E14023BA168EBE"/>
  </w:style>
  <w:style w:type="paragraph" w:customStyle="1" w:styleId="1E020EA96CC143F8AE96D75EADC349F0">
    <w:name w:val="1E020EA96CC143F8AE96D75EADC349F0"/>
  </w:style>
  <w:style w:type="paragraph" w:customStyle="1" w:styleId="C10995E182B24ED2B9F292A6BF5AD51D">
    <w:name w:val="C10995E182B24ED2B9F292A6BF5AD51D"/>
  </w:style>
  <w:style w:type="paragraph" w:customStyle="1" w:styleId="84AE1420AE2644088EF81AB472A2427F">
    <w:name w:val="84AE1420AE2644088EF81AB472A2427F"/>
  </w:style>
  <w:style w:type="paragraph" w:customStyle="1" w:styleId="3BEC06FAEEE9422CBB3DB81CDDD95EB4">
    <w:name w:val="3BEC06FAEEE9422CBB3DB81CDDD95EB4"/>
  </w:style>
  <w:style w:type="paragraph" w:customStyle="1" w:styleId="A6C6FF2358E44BBEB702FCFF4C15AD0B">
    <w:name w:val="A6C6FF2358E44BBEB702FCFF4C15AD0B"/>
  </w:style>
  <w:style w:type="paragraph" w:customStyle="1" w:styleId="F4D31C8788274E93822BC6D8752B06A1">
    <w:name w:val="F4D31C8788274E93822BC6D8752B06A1"/>
  </w:style>
  <w:style w:type="paragraph" w:customStyle="1" w:styleId="AE5F4C3BD8C14DDF844AA2442D206117">
    <w:name w:val="AE5F4C3BD8C14DDF844AA2442D206117"/>
  </w:style>
  <w:style w:type="paragraph" w:customStyle="1" w:styleId="394DA298513E40F2B29956F72C308C0C">
    <w:name w:val="394DA298513E40F2B29956F72C308C0C"/>
  </w:style>
  <w:style w:type="paragraph" w:customStyle="1" w:styleId="B3A446D4C18445C89D879D3148BA335C">
    <w:name w:val="B3A446D4C18445C89D879D3148BA335C"/>
  </w:style>
  <w:style w:type="paragraph" w:customStyle="1" w:styleId="83614A79F32849998E6DD00B776386B4">
    <w:name w:val="83614A79F32849998E6DD00B776386B4"/>
  </w:style>
  <w:style w:type="paragraph" w:customStyle="1" w:styleId="B037BAAB15C34BF390DF2F05428E0660">
    <w:name w:val="B037BAAB15C34BF390DF2F05428E0660"/>
  </w:style>
  <w:style w:type="paragraph" w:customStyle="1" w:styleId="71E627DB98094A4C9829E1FF5708DF95">
    <w:name w:val="71E627DB98094A4C9829E1FF5708DF95"/>
  </w:style>
  <w:style w:type="paragraph" w:customStyle="1" w:styleId="A2D0193A05904CE7A673951AF47D5D4B">
    <w:name w:val="A2D0193A05904CE7A673951AF47D5D4B"/>
  </w:style>
  <w:style w:type="paragraph" w:customStyle="1" w:styleId="A43231BA8EB243AEAB6E771C8840FC0C">
    <w:name w:val="A43231BA8EB243AEAB6E771C8840FC0C"/>
  </w:style>
  <w:style w:type="paragraph" w:customStyle="1" w:styleId="137948168FFC449CA66FF9F1D4DADFF7">
    <w:name w:val="137948168FFC449CA66FF9F1D4DADFF7"/>
  </w:style>
  <w:style w:type="paragraph" w:customStyle="1" w:styleId="6B96576676B245BF92A58750CC454124">
    <w:name w:val="6B96576676B245BF92A58750CC454124"/>
  </w:style>
  <w:style w:type="paragraph" w:customStyle="1" w:styleId="9FC42B8CFADA492FAB766CA2429F56FA">
    <w:name w:val="9FC42B8CFADA492FAB766CA2429F56FA"/>
  </w:style>
  <w:style w:type="paragraph" w:customStyle="1" w:styleId="15020B3DBDD74E2D9951E3002B2FC219">
    <w:name w:val="15020B3DBDD74E2D9951E3002B2FC219"/>
  </w:style>
  <w:style w:type="paragraph" w:customStyle="1" w:styleId="9A810AE6CD17428B84BBA2606D6A1810">
    <w:name w:val="9A810AE6CD17428B84BBA2606D6A1810"/>
  </w:style>
  <w:style w:type="paragraph" w:customStyle="1" w:styleId="9CC7D7E9C5254D069BC3F32E7D4116A4">
    <w:name w:val="9CC7D7E9C5254D069BC3F32E7D4116A4"/>
  </w:style>
  <w:style w:type="paragraph" w:customStyle="1" w:styleId="2B77AF0435E04F398A04AA6BDCCBC600">
    <w:name w:val="2B77AF0435E04F398A04AA6BDCCBC600"/>
  </w:style>
  <w:style w:type="paragraph" w:customStyle="1" w:styleId="627B144ED974477A9E80B29A2A744122">
    <w:name w:val="627B144ED974477A9E80B29A2A744122"/>
  </w:style>
  <w:style w:type="paragraph" w:customStyle="1" w:styleId="06E328C4DE7243C2B29730C93029FDFB">
    <w:name w:val="06E328C4DE7243C2B29730C93029FDFB"/>
  </w:style>
  <w:style w:type="paragraph" w:customStyle="1" w:styleId="2C3CFB078C6B42FF915971B89940520B">
    <w:name w:val="2C3CFB078C6B42FF915971B89940520B"/>
  </w:style>
  <w:style w:type="paragraph" w:customStyle="1" w:styleId="42308F267887447782595CD306D368F6">
    <w:name w:val="42308F267887447782595CD306D368F6"/>
  </w:style>
  <w:style w:type="paragraph" w:customStyle="1" w:styleId="10BCD63C1E424FB08F41894D59ED1BD4">
    <w:name w:val="10BCD63C1E424FB08F41894D59ED1BD4"/>
  </w:style>
  <w:style w:type="paragraph" w:customStyle="1" w:styleId="77FC71EB7B604B13BB26154B4C736429">
    <w:name w:val="77FC71EB7B604B13BB26154B4C736429"/>
  </w:style>
  <w:style w:type="paragraph" w:customStyle="1" w:styleId="CF64149415CE46AB98B8A62BD2720473">
    <w:name w:val="CF64149415CE46AB98B8A62BD2720473"/>
  </w:style>
  <w:style w:type="paragraph" w:customStyle="1" w:styleId="B5F2E6DF79424449A49F9A407D294719">
    <w:name w:val="B5F2E6DF79424449A49F9A407D294719"/>
  </w:style>
  <w:style w:type="paragraph" w:customStyle="1" w:styleId="1A7A1BB65024430FB014B6F2185C1CD0">
    <w:name w:val="1A7A1BB65024430FB014B6F2185C1CD0"/>
  </w:style>
  <w:style w:type="paragraph" w:customStyle="1" w:styleId="1E216181B3744AAB93CDEB9DB850A71F">
    <w:name w:val="1E216181B3744AAB93CDEB9DB850A71F"/>
  </w:style>
  <w:style w:type="paragraph" w:customStyle="1" w:styleId="A18A3F1F8D914D8499AA2B2A7F72C5F9">
    <w:name w:val="A18A3F1F8D914D8499AA2B2A7F72C5F9"/>
  </w:style>
  <w:style w:type="paragraph" w:customStyle="1" w:styleId="E0D6DD132C394FB4B3829F0BBF892B6B">
    <w:name w:val="E0D6DD132C394FB4B3829F0BBF892B6B"/>
  </w:style>
  <w:style w:type="paragraph" w:customStyle="1" w:styleId="B4A2E36A0AC34B8E81BBC9C8163E6805">
    <w:name w:val="B4A2E36A0AC34B8E81BBC9C8163E6805"/>
  </w:style>
  <w:style w:type="paragraph" w:customStyle="1" w:styleId="29C10BB4AE784750A9B9FDDC285085D0">
    <w:name w:val="29C10BB4AE784750A9B9FDDC285085D0"/>
  </w:style>
  <w:style w:type="paragraph" w:customStyle="1" w:styleId="703C6673E3C247B5BD019C5DBC9AB969">
    <w:name w:val="703C6673E3C247B5BD019C5DBC9AB969"/>
  </w:style>
  <w:style w:type="paragraph" w:customStyle="1" w:styleId="955E17F1F12A462FB6D7D980E72BE34E">
    <w:name w:val="955E17F1F12A462FB6D7D980E72BE34E"/>
  </w:style>
  <w:style w:type="paragraph" w:customStyle="1" w:styleId="8B442855C6CD4D4BBD7A82F008BF8C58">
    <w:name w:val="8B442855C6CD4D4BBD7A82F008BF8C58"/>
  </w:style>
  <w:style w:type="paragraph" w:customStyle="1" w:styleId="C30AA877B727438B9D077FB4A1B73C37">
    <w:name w:val="C30AA877B727438B9D077FB4A1B73C37"/>
  </w:style>
  <w:style w:type="paragraph" w:customStyle="1" w:styleId="84CDBB44944E402CA25640AC9DFA1E66">
    <w:name w:val="84CDBB44944E402CA25640AC9DFA1E66"/>
  </w:style>
  <w:style w:type="paragraph" w:customStyle="1" w:styleId="814E8E0D8D5E42A3A1B12A4A771841DD">
    <w:name w:val="814E8E0D8D5E42A3A1B12A4A771841DD"/>
  </w:style>
  <w:style w:type="paragraph" w:customStyle="1" w:styleId="C569554BB81D4C42B656B2B63350B7FA">
    <w:name w:val="C569554BB81D4C42B656B2B63350B7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{9673771F-D4BB-4C94-9DD7-B618CBD9DAA0}TF6fd441b8-4f38-4d5b-9d90-9b8b007e3c9d5b0b3636_win32-c159e9a4d421.dotx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2025-08-18T16:31:00Z</dcterms:created>
  <dcterms:modified xsi:type="dcterms:W3CDTF">2025-08-18T16:31:00Z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